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4DD6" w14:textId="21FD1BEA" w:rsidR="00FF5646" w:rsidRDefault="00FF5646" w:rsidP="00FF5646">
      <w:pPr>
        <w:pStyle w:val="Date"/>
      </w:pPr>
      <w:r>
        <w:t>Document Title: Leveraging Natural Language Understanding for Enhanced User Intent Recognition</w:t>
      </w:r>
    </w:p>
    <w:p w14:paraId="4DFCC616" w14:textId="77777777" w:rsidR="00FF5646" w:rsidRDefault="00FF5646" w:rsidP="00FF5646">
      <w:pPr>
        <w:pStyle w:val="Title"/>
      </w:pPr>
      <w:r>
        <w:t>Table of Contents</w:t>
      </w:r>
    </w:p>
    <w:p w14:paraId="75480E6F" w14:textId="77777777" w:rsidR="00FF5646" w:rsidRDefault="00FF5646" w:rsidP="00FF5646">
      <w:pPr>
        <w:pStyle w:val="Title"/>
      </w:pPr>
      <w:r>
        <w:t>Introduction</w:t>
      </w:r>
    </w:p>
    <w:p w14:paraId="685EAD5C" w14:textId="77777777" w:rsidR="00FF5646" w:rsidRDefault="00FF5646" w:rsidP="00FF5646">
      <w:pPr>
        <w:pStyle w:val="Title"/>
      </w:pPr>
      <w:r>
        <w:t>Problem Statement</w:t>
      </w:r>
    </w:p>
    <w:p w14:paraId="132D97FD" w14:textId="77777777" w:rsidR="00FF5646" w:rsidRDefault="00FF5646" w:rsidP="00FF5646">
      <w:pPr>
        <w:pStyle w:val="Title"/>
      </w:pPr>
      <w:r>
        <w:t>Solution Overview</w:t>
      </w:r>
    </w:p>
    <w:p w14:paraId="572C7829" w14:textId="77777777" w:rsidR="00FF5646" w:rsidRDefault="00FF5646" w:rsidP="00FF5646">
      <w:pPr>
        <w:pStyle w:val="Title"/>
      </w:pPr>
      <w:r>
        <w:t>Natural Language Understanding (NLU)</w:t>
      </w:r>
    </w:p>
    <w:p w14:paraId="600AA006" w14:textId="77777777" w:rsidR="00FF5646" w:rsidRDefault="00FF5646" w:rsidP="00FF5646">
      <w:pPr>
        <w:pStyle w:val="Title"/>
      </w:pPr>
      <w:r>
        <w:t>4.1. What is NLU?</w:t>
      </w:r>
    </w:p>
    <w:p w14:paraId="12A9EBEF" w14:textId="77777777" w:rsidR="00FF5646" w:rsidRDefault="00FF5646" w:rsidP="00FF5646">
      <w:pPr>
        <w:pStyle w:val="Title"/>
      </w:pPr>
      <w:r>
        <w:t>4.2. Why NLU Matters</w:t>
      </w:r>
    </w:p>
    <w:p w14:paraId="1BCCFCEE" w14:textId="77777777" w:rsidR="00FF5646" w:rsidRDefault="00FF5646" w:rsidP="00FF5646">
      <w:pPr>
        <w:pStyle w:val="Title"/>
      </w:pPr>
      <w:r>
        <w:t>Integration of NLU for Enhanced User Intent Recognition</w:t>
      </w:r>
    </w:p>
    <w:p w14:paraId="220FE66B" w14:textId="77777777" w:rsidR="00FF5646" w:rsidRDefault="00FF5646" w:rsidP="00FF5646">
      <w:pPr>
        <w:pStyle w:val="Title"/>
      </w:pPr>
      <w:r>
        <w:t>5.1. Data Collection and Preprocessing</w:t>
      </w:r>
    </w:p>
    <w:p w14:paraId="570753F0" w14:textId="77777777" w:rsidR="00FF5646" w:rsidRDefault="00FF5646" w:rsidP="00FF5646">
      <w:pPr>
        <w:pStyle w:val="Title"/>
      </w:pPr>
      <w:r>
        <w:t>5.2. Model Selection</w:t>
      </w:r>
    </w:p>
    <w:p w14:paraId="4F2BF973" w14:textId="77777777" w:rsidR="00FF5646" w:rsidRDefault="00FF5646" w:rsidP="00FF5646">
      <w:pPr>
        <w:pStyle w:val="Title"/>
      </w:pPr>
      <w:r>
        <w:t>5.3. Training and Fine-Tuning</w:t>
      </w:r>
    </w:p>
    <w:p w14:paraId="650D93C1" w14:textId="77777777" w:rsidR="00FF5646" w:rsidRDefault="00FF5646" w:rsidP="00FF5646">
      <w:pPr>
        <w:pStyle w:val="Title"/>
      </w:pPr>
      <w:r>
        <w:t>5.4. Integration with Existing Systems</w:t>
      </w:r>
    </w:p>
    <w:p w14:paraId="54EA514B" w14:textId="77777777" w:rsidR="00FF5646" w:rsidRDefault="00FF5646" w:rsidP="00FF5646">
      <w:pPr>
        <w:pStyle w:val="Title"/>
      </w:pPr>
      <w:r>
        <w:t>Benefits and Expected Outcomes</w:t>
      </w:r>
    </w:p>
    <w:p w14:paraId="3C3D7F97" w14:textId="77777777" w:rsidR="00FF5646" w:rsidRDefault="00FF5646" w:rsidP="00FF5646">
      <w:pPr>
        <w:pStyle w:val="Title"/>
      </w:pPr>
      <w:r>
        <w:t>Challenges and Mitigations</w:t>
      </w:r>
    </w:p>
    <w:p w14:paraId="1E54996D" w14:textId="77777777" w:rsidR="00FF5646" w:rsidRDefault="00FF5646" w:rsidP="00FF5646">
      <w:pPr>
        <w:pStyle w:val="Title"/>
      </w:pPr>
      <w:r>
        <w:t>Conclusion</w:t>
      </w:r>
    </w:p>
    <w:p w14:paraId="2E8EAEB5" w14:textId="77777777" w:rsidR="00FF5646" w:rsidRDefault="00FF5646" w:rsidP="00FF5646">
      <w:pPr>
        <w:pStyle w:val="Title"/>
      </w:pPr>
      <w:r>
        <w:t>References</w:t>
      </w:r>
    </w:p>
    <w:p w14:paraId="32D133DD" w14:textId="647D9202" w:rsidR="00FF5646" w:rsidRDefault="00FF5646" w:rsidP="00FF5646">
      <w:pPr>
        <w:pStyle w:val="Title"/>
        <w:numPr>
          <w:ilvl w:val="0"/>
          <w:numId w:val="2"/>
        </w:numPr>
      </w:pPr>
      <w:r>
        <w:t>Introduction</w:t>
      </w:r>
    </w:p>
    <w:p w14:paraId="1EBF8485" w14:textId="77777777" w:rsidR="00FF5646" w:rsidRDefault="00FF5646" w:rsidP="00FF5646">
      <w:pPr>
        <w:pStyle w:val="Title"/>
      </w:pPr>
      <w:r>
        <w:t>In this document, we present an innovative approach to enhance user intent recognition by incorporating Natural Language Understanding (NLU) into our existing systems. This advanced feature will significantly improve the accuracy and efficiency of our solutions.</w:t>
      </w:r>
    </w:p>
    <w:p w14:paraId="344BB6FD" w14:textId="77777777" w:rsidR="00FF5646" w:rsidRDefault="00FF5646" w:rsidP="00FF5646">
      <w:pPr>
        <w:pStyle w:val="Title"/>
      </w:pPr>
    </w:p>
    <w:p w14:paraId="57B7C520" w14:textId="1B186366" w:rsidR="00FF5646" w:rsidRDefault="00FF5646" w:rsidP="00FF5646">
      <w:pPr>
        <w:pStyle w:val="Title"/>
        <w:numPr>
          <w:ilvl w:val="0"/>
          <w:numId w:val="2"/>
        </w:numPr>
      </w:pPr>
      <w:r>
        <w:t>Problem Statement</w:t>
      </w:r>
    </w:p>
    <w:p w14:paraId="401245D3" w14:textId="77777777" w:rsidR="00FF5646" w:rsidRDefault="00FF5646" w:rsidP="00FF5646">
      <w:pPr>
        <w:pStyle w:val="Title"/>
      </w:pPr>
      <w:r>
        <w:t>The current user intent recognition system, while functional, often struggles to accurately interpret user queries, leading to suboptimal user experiences. The need for more precise user intent recognition has become increasingly apparent as customer expectations evolve.</w:t>
      </w:r>
    </w:p>
    <w:p w14:paraId="180D8A65" w14:textId="77777777" w:rsidR="00FF5646" w:rsidRDefault="00FF5646" w:rsidP="00FF5646">
      <w:pPr>
        <w:pStyle w:val="Title"/>
      </w:pPr>
    </w:p>
    <w:p w14:paraId="5A82F6E4" w14:textId="11AA0478" w:rsidR="00FF5646" w:rsidRDefault="00FF5646" w:rsidP="00FF5646">
      <w:pPr>
        <w:pStyle w:val="Title"/>
        <w:numPr>
          <w:ilvl w:val="0"/>
          <w:numId w:val="2"/>
        </w:numPr>
      </w:pPr>
      <w:r>
        <w:t>Solution Overview</w:t>
      </w:r>
    </w:p>
    <w:p w14:paraId="6D467D7D" w14:textId="77777777" w:rsidR="00FF5646" w:rsidRDefault="00FF5646" w:rsidP="00FF5646">
      <w:pPr>
        <w:pStyle w:val="Title"/>
      </w:pPr>
      <w:r>
        <w:t>To address the problem of inaccurate user intent recognition, we propose integrating Natural Language Understanding (NLU) into our systems. NLU is a branch of artificial intelligence that enables machines to understand and interpret human language in a more nuanced and context-aware manner.</w:t>
      </w:r>
    </w:p>
    <w:p w14:paraId="44491D7F" w14:textId="77777777" w:rsidR="00FF5646" w:rsidRDefault="00FF5646" w:rsidP="00FF5646">
      <w:pPr>
        <w:pStyle w:val="Title"/>
      </w:pPr>
    </w:p>
    <w:p w14:paraId="43FD58FE" w14:textId="77777777" w:rsidR="00FF5646" w:rsidRDefault="00FF5646" w:rsidP="00FF5646">
      <w:pPr>
        <w:pStyle w:val="Title"/>
      </w:pPr>
      <w:r>
        <w:t>4. Natural Language Understanding (NLU)</w:t>
      </w:r>
    </w:p>
    <w:p w14:paraId="694BE987" w14:textId="77777777" w:rsidR="00FF5646" w:rsidRDefault="00FF5646" w:rsidP="00FF5646">
      <w:pPr>
        <w:pStyle w:val="Title"/>
      </w:pPr>
      <w:r>
        <w:t>4.1. What is NLU?</w:t>
      </w:r>
    </w:p>
    <w:p w14:paraId="204AD768" w14:textId="77777777" w:rsidR="00FF5646" w:rsidRDefault="00FF5646" w:rsidP="00FF5646">
      <w:pPr>
        <w:pStyle w:val="Title"/>
      </w:pPr>
      <w:r>
        <w:t>NLU is a subfield of natural language processing (NLP) that focuses on the interaction between computers and human language. It aims to bridge the gap between human communication and machine understanding by enabling machines to comprehend context, meaning, and intent in human language.</w:t>
      </w:r>
    </w:p>
    <w:p w14:paraId="723671D1" w14:textId="77777777" w:rsidR="00FF5646" w:rsidRDefault="00FF5646" w:rsidP="00FF5646">
      <w:pPr>
        <w:pStyle w:val="Title"/>
      </w:pPr>
    </w:p>
    <w:p w14:paraId="2DB9523E" w14:textId="77777777" w:rsidR="00FF5646" w:rsidRDefault="00FF5646" w:rsidP="00FF5646">
      <w:pPr>
        <w:pStyle w:val="Title"/>
      </w:pPr>
      <w:r>
        <w:t>4.2. Why NLU Matters</w:t>
      </w:r>
    </w:p>
    <w:p w14:paraId="3994DCFB" w14:textId="77777777" w:rsidR="00FF5646" w:rsidRDefault="00FF5646" w:rsidP="00FF5646">
      <w:pPr>
        <w:pStyle w:val="Title"/>
      </w:pPr>
      <w:r>
        <w:t>Contextual Understanding: NLU can extract context and meaning from user queries, leading to more accurate responses.</w:t>
      </w:r>
    </w:p>
    <w:p w14:paraId="1EEE5577" w14:textId="77777777" w:rsidR="00FF5646" w:rsidRDefault="00FF5646" w:rsidP="00FF5646">
      <w:pPr>
        <w:pStyle w:val="Title"/>
      </w:pPr>
    </w:p>
    <w:p w14:paraId="38516643" w14:textId="77777777" w:rsidR="00FF5646" w:rsidRDefault="00FF5646" w:rsidP="00FF5646">
      <w:pPr>
        <w:pStyle w:val="Title"/>
      </w:pPr>
      <w:r>
        <w:t>Improved User Experience: Enhanced user intent recognition results in more relevant and personalized interactions, increasing user satisfaction.</w:t>
      </w:r>
    </w:p>
    <w:p w14:paraId="25CCDC60" w14:textId="77777777" w:rsidR="00FF5646" w:rsidRDefault="00FF5646" w:rsidP="00FF5646">
      <w:pPr>
        <w:pStyle w:val="Title"/>
      </w:pPr>
    </w:p>
    <w:p w14:paraId="3F2F2604" w14:textId="77777777" w:rsidR="00FF5646" w:rsidRDefault="00FF5646" w:rsidP="00FF5646">
      <w:pPr>
        <w:pStyle w:val="Title"/>
      </w:pPr>
      <w:r>
        <w:t>Reduced Human Intervention: With NLU, the system can handle a broader range of user queries with minimal human intervention.</w:t>
      </w:r>
    </w:p>
    <w:p w14:paraId="0ED24AD0" w14:textId="77777777" w:rsidR="00FF5646" w:rsidRDefault="00FF5646" w:rsidP="00FF5646">
      <w:pPr>
        <w:pStyle w:val="Title"/>
      </w:pPr>
    </w:p>
    <w:p w14:paraId="348CBB7F" w14:textId="77777777" w:rsidR="00FF5646" w:rsidRDefault="00FF5646" w:rsidP="00FF5646">
      <w:pPr>
        <w:pStyle w:val="Title"/>
      </w:pPr>
      <w:r>
        <w:t>5. Integration of NLU for Enhanced User Intent Recognition</w:t>
      </w:r>
    </w:p>
    <w:p w14:paraId="1601B7E1" w14:textId="77777777" w:rsidR="00FF5646" w:rsidRDefault="00FF5646" w:rsidP="00FF5646">
      <w:pPr>
        <w:pStyle w:val="Title"/>
      </w:pPr>
      <w:r>
        <w:t>5.1. Data Collection and Preprocessing</w:t>
      </w:r>
    </w:p>
    <w:p w14:paraId="5AF7E3D1" w14:textId="77777777" w:rsidR="00FF5646" w:rsidRDefault="00FF5646" w:rsidP="00FF5646">
      <w:pPr>
        <w:pStyle w:val="Title"/>
      </w:pPr>
      <w:r>
        <w:t>The first step is to collect and preprocess relevant data, including user queries, historical interactions, and contextual information. This data will be used for training and fine-tuning the NLU model.</w:t>
      </w:r>
    </w:p>
    <w:p w14:paraId="72EBA1CA" w14:textId="77777777" w:rsidR="00FF5646" w:rsidRDefault="00FF5646" w:rsidP="00FF5646">
      <w:pPr>
        <w:pStyle w:val="Title"/>
      </w:pPr>
    </w:p>
    <w:p w14:paraId="54AAAC8E" w14:textId="77777777" w:rsidR="00FF5646" w:rsidRDefault="00FF5646" w:rsidP="00FF5646">
      <w:pPr>
        <w:pStyle w:val="Title"/>
      </w:pPr>
      <w:r>
        <w:t>5.2. Model Selection</w:t>
      </w:r>
    </w:p>
    <w:p w14:paraId="32AAAC43" w14:textId="61B1A5F1" w:rsidR="00FF5646" w:rsidRDefault="00FF5646" w:rsidP="00FF5646">
      <w:pPr>
        <w:pStyle w:val="Title"/>
      </w:pPr>
      <w:r>
        <w:t>Select an appropriate NLU model, such as BERT, GPT-3, or a custom-built model, based on the project’s specific requirements and budget considerations.</w:t>
      </w:r>
    </w:p>
    <w:p w14:paraId="589F56A9" w14:textId="77777777" w:rsidR="00FF5646" w:rsidRDefault="00FF5646" w:rsidP="00FF5646">
      <w:pPr>
        <w:pStyle w:val="Title"/>
      </w:pPr>
    </w:p>
    <w:p w14:paraId="73CC86CE" w14:textId="77777777" w:rsidR="00FF5646" w:rsidRDefault="00FF5646" w:rsidP="00FF5646">
      <w:pPr>
        <w:pStyle w:val="Title"/>
      </w:pPr>
      <w:r>
        <w:t>5.3. Training and Fine-Tuning</w:t>
      </w:r>
    </w:p>
    <w:p w14:paraId="085C7EE1" w14:textId="3C0DFA1F" w:rsidR="00FF5646" w:rsidRDefault="00FF5646" w:rsidP="00FF5646">
      <w:pPr>
        <w:pStyle w:val="Title"/>
      </w:pPr>
      <w:r>
        <w:t>Train and fine-tune the selected NLU model using the preprocessed data. This process involves optimizing the model’s ability to understand user intent and context.</w:t>
      </w:r>
    </w:p>
    <w:p w14:paraId="5F7C42BF" w14:textId="77777777" w:rsidR="00FF5646" w:rsidRDefault="00FF5646" w:rsidP="00FF5646">
      <w:pPr>
        <w:pStyle w:val="Title"/>
      </w:pPr>
    </w:p>
    <w:p w14:paraId="3D197E64" w14:textId="77777777" w:rsidR="00FF5646" w:rsidRDefault="00FF5646" w:rsidP="00FF5646">
      <w:pPr>
        <w:pStyle w:val="Title"/>
      </w:pPr>
      <w:r>
        <w:t>5.4. Integration with Existing Systems</w:t>
      </w:r>
    </w:p>
    <w:p w14:paraId="1612967A" w14:textId="77777777" w:rsidR="00FF5646" w:rsidRDefault="00FF5646" w:rsidP="00FF5646">
      <w:pPr>
        <w:pStyle w:val="Title"/>
      </w:pPr>
      <w:r>
        <w:t>Integrate the NLU-enhanced model with the existing user intent recognition system. Ensure a seamless transition and compatibility with current infrastructure.</w:t>
      </w:r>
    </w:p>
    <w:p w14:paraId="6223791F" w14:textId="77777777" w:rsidR="00FF5646" w:rsidRDefault="00FF5646" w:rsidP="00FF5646">
      <w:pPr>
        <w:pStyle w:val="Title"/>
      </w:pPr>
    </w:p>
    <w:p w14:paraId="05EA79F3" w14:textId="77777777" w:rsidR="00FF5646" w:rsidRDefault="00FF5646" w:rsidP="00FF5646">
      <w:pPr>
        <w:pStyle w:val="Title"/>
      </w:pPr>
      <w:r>
        <w:t>6. Benefits and Expected Outcomes</w:t>
      </w:r>
    </w:p>
    <w:p w14:paraId="0F551108" w14:textId="77777777" w:rsidR="00FF5646" w:rsidRDefault="00FF5646" w:rsidP="00FF5646">
      <w:pPr>
        <w:pStyle w:val="Title"/>
      </w:pPr>
      <w:r>
        <w:t>The integration of NLU for enhanced user intent recognition is expected to yield the following benefits:</w:t>
      </w:r>
    </w:p>
    <w:p w14:paraId="4D7B2AC2" w14:textId="77777777" w:rsidR="00FF5646" w:rsidRDefault="00FF5646" w:rsidP="00FF5646">
      <w:pPr>
        <w:pStyle w:val="Title"/>
      </w:pPr>
    </w:p>
    <w:p w14:paraId="09243FED" w14:textId="0946D34F" w:rsidR="00FF5646" w:rsidRDefault="00FF5646" w:rsidP="00FF5646">
      <w:pPr>
        <w:pStyle w:val="Title"/>
      </w:pPr>
      <w:r>
        <w:t>Increased Accuracy: NLU will improve the system’s ability to accurately understand user queries.</w:t>
      </w:r>
    </w:p>
    <w:p w14:paraId="4EB52CB5" w14:textId="77777777" w:rsidR="00FF5646" w:rsidRDefault="00FF5646" w:rsidP="00FF5646">
      <w:pPr>
        <w:pStyle w:val="Title"/>
      </w:pPr>
    </w:p>
    <w:p w14:paraId="1780EBC8" w14:textId="77777777" w:rsidR="00FF5646" w:rsidRDefault="00FF5646" w:rsidP="00FF5646">
      <w:pPr>
        <w:pStyle w:val="Title"/>
      </w:pPr>
      <w:r>
        <w:t>Enhanced User Experience: Users will receive more relevant and personalized responses, leading to higher satisfaction.</w:t>
      </w:r>
    </w:p>
    <w:p w14:paraId="47E20AD5" w14:textId="77777777" w:rsidR="00FF5646" w:rsidRDefault="00FF5646" w:rsidP="00FF5646">
      <w:pPr>
        <w:pStyle w:val="Title"/>
      </w:pPr>
    </w:p>
    <w:p w14:paraId="45C6698A" w14:textId="77777777" w:rsidR="00FF5646" w:rsidRDefault="00FF5646" w:rsidP="00FF5646">
      <w:pPr>
        <w:pStyle w:val="Title"/>
      </w:pPr>
      <w:r>
        <w:t>Efficiency: The system will require less manual intervention to handle user queries effectively.</w:t>
      </w:r>
    </w:p>
    <w:p w14:paraId="67CBBD01" w14:textId="77777777" w:rsidR="00FF5646" w:rsidRDefault="00FF5646" w:rsidP="00FF5646">
      <w:pPr>
        <w:pStyle w:val="Title"/>
      </w:pPr>
    </w:p>
    <w:p w14:paraId="0E1EC275" w14:textId="77777777" w:rsidR="00FF5646" w:rsidRDefault="00FF5646" w:rsidP="00FF5646">
      <w:pPr>
        <w:pStyle w:val="Title"/>
      </w:pPr>
      <w:r>
        <w:t>Scalability: The NLU model can adapt to a wide range of user queries, making the system more scalable.</w:t>
      </w:r>
    </w:p>
    <w:p w14:paraId="4D16B5FB" w14:textId="77777777" w:rsidR="00FF5646" w:rsidRDefault="00FF5646" w:rsidP="00FF5646">
      <w:pPr>
        <w:pStyle w:val="Title"/>
      </w:pPr>
    </w:p>
    <w:p w14:paraId="7B502FDA" w14:textId="77777777" w:rsidR="00FF5646" w:rsidRDefault="00FF5646" w:rsidP="00FF5646">
      <w:pPr>
        <w:pStyle w:val="Title"/>
      </w:pPr>
      <w:r>
        <w:t>7. Challenges and Mitigations</w:t>
      </w:r>
    </w:p>
    <w:p w14:paraId="4E48BDF3" w14:textId="77777777" w:rsidR="00FF5646" w:rsidRDefault="00FF5646" w:rsidP="00FF5646">
      <w:pPr>
        <w:pStyle w:val="Title"/>
      </w:pPr>
      <w:r>
        <w:t>While integrating NLU can yield significant benefits, there are challenges to consider:</w:t>
      </w:r>
    </w:p>
    <w:p w14:paraId="57ABE194" w14:textId="77777777" w:rsidR="00FF5646" w:rsidRDefault="00FF5646" w:rsidP="00FF5646">
      <w:pPr>
        <w:pStyle w:val="Title"/>
      </w:pPr>
    </w:p>
    <w:p w14:paraId="77F9BD7C" w14:textId="77777777" w:rsidR="00FF5646" w:rsidRDefault="00FF5646" w:rsidP="00FF5646">
      <w:pPr>
        <w:pStyle w:val="Title"/>
      </w:pPr>
      <w:r>
        <w:t>Data Privacy: Handling user data requires strict adherence to data privacy regulations. Mitigate this by anonymizing and securing data.</w:t>
      </w:r>
    </w:p>
    <w:p w14:paraId="42E72C44" w14:textId="77777777" w:rsidR="00FF5646" w:rsidRDefault="00FF5646" w:rsidP="00FF5646">
      <w:pPr>
        <w:pStyle w:val="Title"/>
      </w:pPr>
    </w:p>
    <w:p w14:paraId="399A0E09" w14:textId="77777777" w:rsidR="00FF5646" w:rsidRDefault="00FF5646" w:rsidP="00FF5646">
      <w:pPr>
        <w:pStyle w:val="Title"/>
      </w:pPr>
      <w:r>
        <w:t>Model Complexity: NLU models can be computationally intensive. Ensure proper infrastructure and optimization to handle the increased load.</w:t>
      </w:r>
    </w:p>
    <w:p w14:paraId="6619473C" w14:textId="77777777" w:rsidR="00FF5646" w:rsidRDefault="00FF5646" w:rsidP="00FF5646">
      <w:pPr>
        <w:pStyle w:val="Title"/>
      </w:pPr>
    </w:p>
    <w:p w14:paraId="72CEAC13" w14:textId="77777777" w:rsidR="00FF5646" w:rsidRDefault="00FF5646" w:rsidP="00FF5646">
      <w:pPr>
        <w:pStyle w:val="Title"/>
      </w:pPr>
      <w:r>
        <w:t>Training Data Quality: The quality of training data is essential for NLU success. Invest in data curation and validation.</w:t>
      </w:r>
    </w:p>
    <w:p w14:paraId="7DAC4897" w14:textId="77777777" w:rsidR="00FF5646" w:rsidRDefault="00FF5646" w:rsidP="00FF5646">
      <w:pPr>
        <w:pStyle w:val="Title"/>
      </w:pPr>
    </w:p>
    <w:p w14:paraId="5569B414" w14:textId="77777777" w:rsidR="00FF5646" w:rsidRDefault="00FF5646" w:rsidP="00FF5646">
      <w:pPr>
        <w:pStyle w:val="Title"/>
      </w:pPr>
      <w:r>
        <w:t>8. Conclusion</w:t>
      </w:r>
    </w:p>
    <w:p w14:paraId="532E3A68" w14:textId="77777777" w:rsidR="00FF5646" w:rsidRPr="00FF5646" w:rsidRDefault="00FF5646" w:rsidP="00FF5646">
      <w:pPr>
        <w:pStyle w:val="Title"/>
      </w:pPr>
      <w:r>
        <w:t>By integrating NLU into our existing systems, we can address the issue of inaccurate user intent recognition, providing a more accurate, efficient, and user-centric experience. This innovation aligns with the evolving expectations of our customers and positions us for future growth.</w:t>
      </w:r>
    </w:p>
    <w:p w14:paraId="48D83C25" w14:textId="4A3658E5" w:rsidR="00311E74" w:rsidRDefault="00311E74"/>
    <w:sectPr w:rsidR="00311E74">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7638" w14:textId="77777777" w:rsidR="00FF5646" w:rsidRDefault="00FF5646">
      <w:pPr>
        <w:spacing w:after="0" w:line="240" w:lineRule="auto"/>
      </w:pPr>
      <w:r>
        <w:separator/>
      </w:r>
    </w:p>
    <w:p w14:paraId="3DCC082D" w14:textId="77777777" w:rsidR="00FF5646" w:rsidRDefault="00FF5646"/>
  </w:endnote>
  <w:endnote w:type="continuationSeparator" w:id="0">
    <w:p w14:paraId="7A85EFF7" w14:textId="77777777" w:rsidR="00FF5646" w:rsidRDefault="00FF5646">
      <w:pPr>
        <w:spacing w:after="0" w:line="240" w:lineRule="auto"/>
      </w:pPr>
      <w:r>
        <w:continuationSeparator/>
      </w:r>
    </w:p>
    <w:p w14:paraId="7F53DA60" w14:textId="77777777" w:rsidR="00FF5646" w:rsidRDefault="00FF5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A872" w14:textId="77777777" w:rsidR="00311E74" w:rsidRDefault="0041207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20B9" w14:textId="77777777" w:rsidR="00FF5646" w:rsidRDefault="00FF5646">
      <w:pPr>
        <w:spacing w:after="0" w:line="240" w:lineRule="auto"/>
      </w:pPr>
      <w:r>
        <w:separator/>
      </w:r>
    </w:p>
    <w:p w14:paraId="435C2569" w14:textId="77777777" w:rsidR="00FF5646" w:rsidRDefault="00FF5646"/>
  </w:footnote>
  <w:footnote w:type="continuationSeparator" w:id="0">
    <w:p w14:paraId="36CD3532" w14:textId="77777777" w:rsidR="00FF5646" w:rsidRDefault="00FF5646">
      <w:pPr>
        <w:spacing w:after="0" w:line="240" w:lineRule="auto"/>
      </w:pPr>
      <w:r>
        <w:continuationSeparator/>
      </w:r>
    </w:p>
    <w:p w14:paraId="797E95EE" w14:textId="77777777" w:rsidR="00FF5646" w:rsidRDefault="00FF56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57FF"/>
    <w:multiLevelType w:val="hybridMultilevel"/>
    <w:tmpl w:val="7EFCE8F2"/>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70089361">
    <w:abstractNumId w:val="1"/>
  </w:num>
  <w:num w:numId="2" w16cid:durableId="74622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46"/>
    <w:rsid w:val="00311E74"/>
    <w:rsid w:val="00A91D66"/>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D6F7"/>
  <w15:chartTrackingRefBased/>
  <w15:docId w15:val="{4FEBB093-4D16-2A44-A6ED-BE8747C0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4C4A2F2F-C2C5-7749-9490-6FAB11AC2556%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{4C4A2F2F-C2C5-7749-9490-6FAB11AC2556}tf50002044.dotx</Template>
  <TotalTime>0</TotalTime>
  <Pages>1</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2023-10-11T14:11:00Z</dcterms:created>
  <dcterms:modified xsi:type="dcterms:W3CDTF">2023-10-11T14:11:00Z</dcterms:modified>
</cp:coreProperties>
</file>